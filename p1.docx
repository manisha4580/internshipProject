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C24" w:rsidRPr="00D3190C" w:rsidRDefault="002853A2" w:rsidP="00D3190C">
      <w:pPr>
        <w:rPr>
          <w:lang w:bidi="hi-IN"/>
        </w:rPr>
      </w:pPr>
      <w:r>
        <w:rPr>
          <w:noProof/>
          <w:lang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6pt;margin-top:15.85pt;width:241.5pt;height:38pt;z-index:251658240">
            <v:textbox style="mso-next-textbox:#_x0000_s1026">
              <w:txbxContent>
                <w:p w:rsidR="002853A2" w:rsidRPr="00DD50F5" w:rsidRDefault="00DD50F5" w:rsidP="00DD50F5">
                  <w:pPr>
                    <w:pStyle w:val="NoSpacing"/>
                    <w:jc w:val="center"/>
                    <w:rPr>
                      <w:color w:val="000000" w:themeColor="text1"/>
                      <w:sz w:val="40"/>
                      <w:szCs w:val="40"/>
                    </w:rPr>
                  </w:pPr>
                  <w:r w:rsidRPr="00DD50F5">
                    <w:rPr>
                      <w:color w:val="000000" w:themeColor="text1"/>
                      <w:sz w:val="40"/>
                      <w:szCs w:val="40"/>
                    </w:rPr>
                    <w:t>Stark Torre</w:t>
                  </w:r>
                </w:p>
              </w:txbxContent>
            </v:textbox>
          </v:shape>
        </w:pict>
      </w:r>
      <w:r w:rsidR="003D2DCA" w:rsidRPr="00D3190C">
        <w:drawing>
          <wp:inline distT="0" distB="0" distL="0" distR="0">
            <wp:extent cx="5817870" cy="7992000"/>
            <wp:effectExtent l="19050" t="0" r="0" b="0"/>
            <wp:docPr id="1" name="Picture 0" descr="s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79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CA" w:rsidRDefault="003D2DCA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2" name="Picture 1" descr="si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71" w:rsidRDefault="008D4271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3" name="Picture 2" descr="si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6F" w:rsidRDefault="002C0B6F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1" name="Picture 10" descr="si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6F" w:rsidRDefault="002C0B6F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2" name="Picture 11" descr="si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3" name="Picture 12" descr="sit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4" name="Picture 13" descr="sit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5" name="Picture 14" descr="sit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D87" w:rsidRDefault="008C4D87" w:rsidP="003D2DCA"/>
    <w:p w:rsidR="002C0B6F" w:rsidRDefault="002C0B6F" w:rsidP="003D2DCA"/>
    <w:p w:rsidR="008D4271" w:rsidRPr="003D2DCA" w:rsidRDefault="00D261BC" w:rsidP="003D2DCA">
      <w:r>
        <w:rPr>
          <w:noProof/>
          <w:lang w:bidi="hi-IN"/>
        </w:rPr>
        <w:lastRenderedPageBreak/>
        <w:drawing>
          <wp:inline distT="0" distB="0" distL="0" distR="0">
            <wp:extent cx="5943600" cy="4245610"/>
            <wp:effectExtent l="19050" t="0" r="0" b="0"/>
            <wp:docPr id="10" name="Picture 8" descr="sit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te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271" w:rsidRPr="003D2DCA" w:rsidSect="00202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attachedTemplate r:id="rId1"/>
  <w:defaultTabStop w:val="720"/>
  <w:characterSpacingControl w:val="doNotCompress"/>
  <w:compat/>
  <w:rsids>
    <w:rsidRoot w:val="000C5A7A"/>
    <w:rsid w:val="000C5A7A"/>
    <w:rsid w:val="000E70EB"/>
    <w:rsid w:val="001121D9"/>
    <w:rsid w:val="001936D2"/>
    <w:rsid w:val="00202C24"/>
    <w:rsid w:val="002373FB"/>
    <w:rsid w:val="002853A2"/>
    <w:rsid w:val="002C0B6F"/>
    <w:rsid w:val="003D2DCA"/>
    <w:rsid w:val="00434A2E"/>
    <w:rsid w:val="004E7357"/>
    <w:rsid w:val="004F6175"/>
    <w:rsid w:val="006E2DE3"/>
    <w:rsid w:val="00757984"/>
    <w:rsid w:val="00765CD8"/>
    <w:rsid w:val="008332C2"/>
    <w:rsid w:val="008C4D87"/>
    <w:rsid w:val="008D4271"/>
    <w:rsid w:val="00BA1AA6"/>
    <w:rsid w:val="00D261BC"/>
    <w:rsid w:val="00D3190C"/>
    <w:rsid w:val="00DD50F5"/>
    <w:rsid w:val="00EC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C24"/>
  </w:style>
  <w:style w:type="paragraph" w:styleId="Heading1">
    <w:name w:val="heading 1"/>
    <w:basedOn w:val="Normal"/>
    <w:next w:val="Normal"/>
    <w:link w:val="Heading1Char"/>
    <w:uiPriority w:val="9"/>
    <w:qFormat/>
    <w:rsid w:val="006E2D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9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DE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2D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lmregular">
    <w:name w:val="delmregular"/>
    <w:basedOn w:val="Normal"/>
    <w:rsid w:val="00BA1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DC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319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4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nternship\Download.p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Download.pdf.dotx</Template>
  <TotalTime>10</TotalTime>
  <Pages>9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</dc:creator>
  <cp:lastModifiedBy>TRUSHA</cp:lastModifiedBy>
  <cp:revision>1</cp:revision>
  <dcterms:created xsi:type="dcterms:W3CDTF">2025-06-16T08:32:00Z</dcterms:created>
  <dcterms:modified xsi:type="dcterms:W3CDTF">2025-06-16T08:42:00Z</dcterms:modified>
</cp:coreProperties>
</file>